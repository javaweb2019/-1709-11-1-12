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83" w:rsidRDefault="00E76983" w:rsidP="00494720">
      <w:pPr>
        <w:jc w:val="center"/>
        <w:rPr>
          <w:b/>
          <w:sz w:val="72"/>
        </w:rPr>
      </w:pPr>
    </w:p>
    <w:p w:rsidR="00E76983" w:rsidRDefault="00E76983" w:rsidP="00494720">
      <w:pPr>
        <w:jc w:val="center"/>
        <w:rPr>
          <w:b/>
          <w:sz w:val="72"/>
        </w:rPr>
      </w:pPr>
    </w:p>
    <w:p w:rsidR="00E76983" w:rsidRDefault="00E76983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76983" w:rsidRPr="009B34D0" w:rsidRDefault="00E76983" w:rsidP="00494720">
      <w:pPr>
        <w:jc w:val="center"/>
        <w:rPr>
          <w:b/>
          <w:sz w:val="44"/>
        </w:rPr>
      </w:pPr>
    </w:p>
    <w:p w:rsidR="00E76983" w:rsidRDefault="00E76983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E76983" w:rsidRPr="008E07BD" w:rsidRDefault="00E76983" w:rsidP="00494720">
      <w:pPr>
        <w:jc w:val="center"/>
        <w:rPr>
          <w:b/>
          <w:sz w:val="72"/>
        </w:rPr>
      </w:pPr>
    </w:p>
    <w:p w:rsidR="00E76983" w:rsidRPr="009B34D0" w:rsidRDefault="00E76983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E76983" w:rsidRPr="009B34D0" w:rsidRDefault="00E76983" w:rsidP="00370EE8">
      <w:pPr>
        <w:tabs>
          <w:tab w:val="left" w:pos="1758"/>
        </w:tabs>
      </w:pPr>
    </w:p>
    <w:p w:rsidR="00E76983" w:rsidRPr="009B34D0" w:rsidRDefault="00E76983" w:rsidP="00494720"/>
    <w:p w:rsidR="00E76983" w:rsidRDefault="00E76983" w:rsidP="00494720"/>
    <w:p w:rsidR="00E76983" w:rsidRDefault="00E76983" w:rsidP="00494720"/>
    <w:p w:rsidR="00E76983" w:rsidRPr="009B34D0" w:rsidRDefault="00E76983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E76983" w:rsidRPr="009B34D0" w:rsidTr="00494720">
        <w:trPr>
          <w:jc w:val="center"/>
        </w:trPr>
        <w:tc>
          <w:tcPr>
            <w:tcW w:w="2340" w:type="dxa"/>
            <w:vAlign w:val="bottom"/>
          </w:tcPr>
          <w:p w:rsidR="00E76983" w:rsidRPr="009B34D0" w:rsidRDefault="00E76983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76983" w:rsidRPr="009B34D0" w:rsidRDefault="00E76983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E76983" w:rsidRPr="009B34D0" w:rsidTr="00494720">
        <w:trPr>
          <w:jc w:val="center"/>
        </w:trPr>
        <w:tc>
          <w:tcPr>
            <w:tcW w:w="2340" w:type="dxa"/>
            <w:vAlign w:val="bottom"/>
          </w:tcPr>
          <w:p w:rsidR="00E76983" w:rsidRPr="009B34D0" w:rsidRDefault="00E76983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76983" w:rsidRPr="009B34D0" w:rsidRDefault="00E76983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76983" w:rsidRPr="009B34D0" w:rsidTr="00494720">
        <w:trPr>
          <w:jc w:val="center"/>
        </w:trPr>
        <w:tc>
          <w:tcPr>
            <w:tcW w:w="2340" w:type="dxa"/>
            <w:vAlign w:val="center"/>
          </w:tcPr>
          <w:p w:rsidR="00E76983" w:rsidRPr="009B34D0" w:rsidRDefault="00E76983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76983" w:rsidRPr="009B34D0" w:rsidRDefault="00E76983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04172104</w:t>
            </w:r>
            <w:r>
              <w:rPr>
                <w:rFonts w:hint="eastAsia"/>
                <w:sz w:val="32"/>
              </w:rPr>
              <w:t>欧建杰</w:t>
            </w:r>
          </w:p>
        </w:tc>
      </w:tr>
      <w:tr w:rsidR="00E76983" w:rsidRPr="009B34D0" w:rsidTr="00494720">
        <w:trPr>
          <w:jc w:val="center"/>
        </w:trPr>
        <w:tc>
          <w:tcPr>
            <w:tcW w:w="2340" w:type="dxa"/>
            <w:vAlign w:val="bottom"/>
          </w:tcPr>
          <w:p w:rsidR="00E76983" w:rsidRPr="009B34D0" w:rsidRDefault="00E76983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76983" w:rsidRPr="009B34D0" w:rsidRDefault="00E76983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E76983" w:rsidRPr="009B34D0" w:rsidTr="00494720">
        <w:trPr>
          <w:jc w:val="center"/>
        </w:trPr>
        <w:tc>
          <w:tcPr>
            <w:tcW w:w="2340" w:type="dxa"/>
            <w:vAlign w:val="bottom"/>
          </w:tcPr>
          <w:p w:rsidR="00E76983" w:rsidRPr="009B34D0" w:rsidRDefault="00E76983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76983" w:rsidRPr="009B34D0" w:rsidRDefault="00E76983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201</w:t>
            </w:r>
            <w:r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sz w:val="32"/>
              </w:rPr>
              <w:t>-</w:t>
            </w:r>
          </w:p>
        </w:tc>
      </w:tr>
    </w:tbl>
    <w:p w:rsidR="00E76983" w:rsidRPr="009B34D0" w:rsidRDefault="00E76983" w:rsidP="00494720"/>
    <w:p w:rsidR="00E76983" w:rsidRDefault="00E76983">
      <w:pPr>
        <w:widowControl/>
        <w:jc w:val="left"/>
      </w:pPr>
      <w:r>
        <w:br w:type="page"/>
      </w:r>
    </w:p>
    <w:p w:rsidR="00E76983" w:rsidRDefault="00E76983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实验题目</w:t>
      </w:r>
    </w:p>
    <w:p w:rsidR="00E76983" w:rsidRPr="00DC7464" w:rsidRDefault="00E76983" w:rsidP="00A768D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E76983" w:rsidRDefault="00E76983" w:rsidP="00A768D1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szCs w:val="28"/>
        </w:rPr>
        <w:t>JDK</w:t>
      </w:r>
      <w:r>
        <w:rPr>
          <w:rFonts w:hint="eastAsia"/>
          <w:szCs w:val="28"/>
        </w:rPr>
        <w:t>和</w:t>
      </w:r>
      <w:r>
        <w:rPr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E76983" w:rsidRDefault="00E76983" w:rsidP="00A768D1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E76983" w:rsidRDefault="00E76983" w:rsidP="00A768D1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在该项目的</w:t>
      </w:r>
      <w:r>
        <w:rPr>
          <w:szCs w:val="28"/>
        </w:rPr>
        <w:t>Webroot</w:t>
      </w:r>
      <w:r>
        <w:rPr>
          <w:rFonts w:hint="eastAsia"/>
          <w:szCs w:val="28"/>
        </w:rPr>
        <w:t>目录下创建一个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程序（可选择第一章课件上的例题或者书上</w:t>
      </w:r>
      <w:r>
        <w:rPr>
          <w:szCs w:val="28"/>
        </w:rPr>
        <w:t>P16</w:t>
      </w:r>
      <w:r>
        <w:rPr>
          <w:rFonts w:hint="eastAsia"/>
          <w:szCs w:val="28"/>
        </w:rPr>
        <w:t>页的例题），并在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E76983" w:rsidRDefault="00E76983" w:rsidP="00A768D1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E76983" w:rsidRDefault="00E76983" w:rsidP="00A768D1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r>
        <w:rPr>
          <w:szCs w:val="28"/>
        </w:rPr>
        <w:t>input.jsp/receive.jsp</w:t>
      </w:r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E76983" w:rsidRDefault="00E76983" w:rsidP="00370EE8">
      <w:pPr>
        <w:pStyle w:val="Heading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76983" w:rsidRPr="00845302" w:rsidRDefault="00E76983" w:rsidP="00845302">
      <w:r>
        <w:t>Receive.jsp</w:t>
      </w:r>
      <w:r>
        <w:rPr>
          <w:rFonts w:hint="eastAsia"/>
        </w:rPr>
        <w:t>乱码的问题</w:t>
      </w:r>
      <w:r>
        <w:t>,</w:t>
      </w:r>
      <w:r>
        <w:rPr>
          <w:rFonts w:hint="eastAsia"/>
        </w:rPr>
        <w:t>分清</w:t>
      </w:r>
      <w:r>
        <w:t>post</w:t>
      </w:r>
      <w:r>
        <w:rPr>
          <w:rFonts w:hint="eastAsia"/>
        </w:rPr>
        <w:t>和</w:t>
      </w:r>
      <w:r>
        <w:t>get</w:t>
      </w:r>
      <w:r>
        <w:rPr>
          <w:rFonts w:hint="eastAsia"/>
        </w:rPr>
        <w:t>的区别</w:t>
      </w:r>
      <w:r>
        <w:t>,</w:t>
      </w:r>
      <w:r>
        <w:rPr>
          <w:rFonts w:hint="eastAsia"/>
        </w:rPr>
        <w:t>还有编码</w:t>
      </w:r>
      <w:r>
        <w:t>.</w:t>
      </w:r>
    </w:p>
    <w:p w:rsidR="00E76983" w:rsidRDefault="00E76983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E76983" w:rsidRDefault="00E76983" w:rsidP="00616112">
      <w:r>
        <w:t>Input</w:t>
      </w:r>
      <w:r>
        <w:rPr>
          <w:rFonts w:hint="eastAsia"/>
        </w:rPr>
        <w:t>的代码</w:t>
      </w:r>
      <w:r>
        <w:t>: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请输入下列信息：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张歌手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李歌手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刘歌手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王歌手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616112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616112">
      <w:pPr>
        <w:rPr>
          <w:rFonts w:ascii="Consolas" w:hAnsi="Consolas" w:cs="Consolas"/>
          <w:color w:val="008080"/>
          <w:kern w:val="0"/>
          <w:sz w:val="20"/>
        </w:rPr>
      </w:pPr>
    </w:p>
    <w:p w:rsidR="00E76983" w:rsidRDefault="00E76983" w:rsidP="00616112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Receive</w:t>
      </w:r>
      <w:r>
        <w:rPr>
          <w:rFonts w:ascii="Consolas" w:hAnsi="Consolas" w:cs="Consolas" w:hint="eastAsia"/>
          <w:color w:val="008080"/>
          <w:kern w:val="0"/>
          <w:sz w:val="20"/>
        </w:rPr>
        <w:t>代码</w:t>
      </w:r>
      <w:r>
        <w:rPr>
          <w:rFonts w:ascii="Consolas" w:hAnsi="Consolas" w:cs="Consolas"/>
          <w:color w:val="008080"/>
          <w:kern w:val="0"/>
          <w:sz w:val="20"/>
        </w:rPr>
        <w:t>: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"index.jsp"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"GB2312"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 xml:space="preserve">//   </w:t>
      </w:r>
      <w:r>
        <w:rPr>
          <w:rFonts w:ascii="Consolas" w:hAnsi="Consolas" w:cs="Consolas"/>
          <w:color w:val="000000"/>
          <w:kern w:val="0"/>
          <w:sz w:val="20"/>
        </w:rPr>
        <w:t>String yourName=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String((request.getParameter(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)).getBytes(</w:t>
      </w:r>
      <w:r>
        <w:rPr>
          <w:rFonts w:ascii="Consolas" w:hAnsi="Consolas" w:cs="Consolas"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</w:rPr>
        <w:t>),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 xml:space="preserve">);     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</w:t>
      </w:r>
      <w:r>
        <w:rPr>
          <w:rFonts w:ascii="Consolas" w:hAnsi="Consolas" w:cs="Consolas" w:hint="eastAsia"/>
          <w:color w:val="3F7F5F"/>
          <w:kern w:val="0"/>
          <w:sz w:val="20"/>
        </w:rPr>
        <w:t>林</w:t>
      </w:r>
      <w:r>
        <w:rPr>
          <w:rFonts w:ascii="Consolas" w:hAnsi="Consolas" w:cs="Consolas"/>
          <w:color w:val="3F7F5F"/>
          <w:kern w:val="0"/>
          <w:sz w:val="20"/>
        </w:rPr>
        <w:t>","utf-8");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</w:t>
      </w:r>
      <w:r>
        <w:rPr>
          <w:rFonts w:ascii="Consolas" w:hAnsi="Consolas" w:cs="Consolas" w:hint="eastAsia"/>
          <w:color w:val="3F7F5F"/>
          <w:kern w:val="0"/>
          <w:sz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</w:rPr>
        <w:t>:"+tt);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personName[]=request.getParameterValues(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k=0;k&lt;personName.length;k++)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+personName[k]);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 w:hint="eastAsia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 xml:space="preserve">+secretMess);  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</w:rPr>
        <w:t>${param.name}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ttt</w:t>
      </w:r>
      <w:r>
        <w:rPr>
          <w:rFonts w:ascii="Consolas" w:hAnsi="Consolas" w:cs="Consolas"/>
          <w:color w:val="000000"/>
          <w:kern w:val="0"/>
          <w:sz w:val="20"/>
        </w:rPr>
        <w:t>${paramValues.superstar}</w:t>
      </w:r>
    </w:p>
    <w:p w:rsidR="00E76983" w:rsidRDefault="00E76983" w:rsidP="00616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Pr="00616112" w:rsidRDefault="00E76983" w:rsidP="00616112"/>
    <w:p w:rsidR="00E76983" w:rsidRPr="00616112" w:rsidRDefault="00E76983" w:rsidP="00616112"/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green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This is my JSP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"receive.jsp"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我的名字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"man"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男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"woman"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女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喜欢的语言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语言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C/C++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java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"python"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python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</w:rPr>
        <w:t>其他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E76983" w:rsidRDefault="00E76983" w:rsidP="00A76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 w:rsidR="00E76983" w:rsidRPr="00DF1233" w:rsidRDefault="00E76983" w:rsidP="00A768D1"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E76983" w:rsidRDefault="00E76983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E76983" w:rsidRPr="00A768D1" w:rsidRDefault="00E76983" w:rsidP="00A768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80pt">
            <v:imagedata r:id="rId7" o:title=""/>
          </v:shape>
        </w:pict>
      </w:r>
    </w:p>
    <w:p w:rsidR="00E76983" w:rsidRPr="003E54BD" w:rsidRDefault="00E76983" w:rsidP="00A768D1">
      <w:r>
        <w:pict>
          <v:shape id="_x0000_i1026" type="#_x0000_t75" style="width:354.75pt;height:176.25pt">
            <v:imagedata r:id="rId8" o:title=""/>
          </v:shape>
        </w:pict>
      </w:r>
    </w:p>
    <w:p w:rsidR="00E76983" w:rsidRDefault="00E76983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 w:rsidR="00E76983" w:rsidRPr="003E54BD" w:rsidRDefault="00E76983" w:rsidP="00CF127A">
      <w:pPr>
        <w:ind w:left="420"/>
      </w:pPr>
      <w:r>
        <w:rPr>
          <w:rFonts w:hint="eastAsia"/>
        </w:rPr>
        <w:t>文字编码</w:t>
      </w:r>
      <w:r>
        <w:t>(GB2312</w:t>
      </w:r>
      <w:r>
        <w:rPr>
          <w:rFonts w:hint="eastAsia"/>
        </w:rPr>
        <w:t>和</w:t>
      </w:r>
      <w:r>
        <w:t>utf-8)</w:t>
      </w:r>
      <w:r>
        <w:rPr>
          <w:rFonts w:hint="eastAsia"/>
        </w:rPr>
        <w:t>问题还有</w:t>
      </w:r>
      <w:r>
        <w:t>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的问题</w:t>
      </w:r>
      <w:r>
        <w:t>.</w:t>
      </w:r>
    </w:p>
    <w:sectPr w:rsidR="00E76983" w:rsidRPr="003E54BD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983" w:rsidRDefault="00E76983" w:rsidP="00A15032">
      <w:r>
        <w:separator/>
      </w:r>
    </w:p>
  </w:endnote>
  <w:endnote w:type="continuationSeparator" w:id="0">
    <w:p w:rsidR="00E76983" w:rsidRDefault="00E76983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83" w:rsidRDefault="00E769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83" w:rsidRDefault="00E769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83" w:rsidRDefault="00E769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983" w:rsidRDefault="00E76983" w:rsidP="00A15032">
      <w:r>
        <w:separator/>
      </w:r>
    </w:p>
  </w:footnote>
  <w:footnote w:type="continuationSeparator" w:id="0">
    <w:p w:rsidR="00E76983" w:rsidRDefault="00E76983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83" w:rsidRDefault="00E769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83" w:rsidRDefault="00E76983" w:rsidP="0096212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83" w:rsidRDefault="00E769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495"/>
    <w:rsid w:val="00027961"/>
    <w:rsid w:val="00037589"/>
    <w:rsid w:val="000567BD"/>
    <w:rsid w:val="00076780"/>
    <w:rsid w:val="00084EEF"/>
    <w:rsid w:val="00094886"/>
    <w:rsid w:val="00096907"/>
    <w:rsid w:val="000B32A1"/>
    <w:rsid w:val="000D2D56"/>
    <w:rsid w:val="000D4B0D"/>
    <w:rsid w:val="00114E4D"/>
    <w:rsid w:val="00121833"/>
    <w:rsid w:val="0012219B"/>
    <w:rsid w:val="00124609"/>
    <w:rsid w:val="0013608F"/>
    <w:rsid w:val="00137320"/>
    <w:rsid w:val="00154C00"/>
    <w:rsid w:val="00163158"/>
    <w:rsid w:val="0018358B"/>
    <w:rsid w:val="00184A13"/>
    <w:rsid w:val="001C3495"/>
    <w:rsid w:val="001F2D67"/>
    <w:rsid w:val="001F3B2F"/>
    <w:rsid w:val="00207CC3"/>
    <w:rsid w:val="00220934"/>
    <w:rsid w:val="00232D56"/>
    <w:rsid w:val="00262F76"/>
    <w:rsid w:val="00265FE0"/>
    <w:rsid w:val="002A4129"/>
    <w:rsid w:val="002F33DD"/>
    <w:rsid w:val="0030168F"/>
    <w:rsid w:val="0030379C"/>
    <w:rsid w:val="00347FBE"/>
    <w:rsid w:val="0036114C"/>
    <w:rsid w:val="00363549"/>
    <w:rsid w:val="00370EE8"/>
    <w:rsid w:val="003716E3"/>
    <w:rsid w:val="00384AE4"/>
    <w:rsid w:val="003D7A92"/>
    <w:rsid w:val="003E54BD"/>
    <w:rsid w:val="0042219C"/>
    <w:rsid w:val="00426678"/>
    <w:rsid w:val="004441D9"/>
    <w:rsid w:val="004505A0"/>
    <w:rsid w:val="0045105F"/>
    <w:rsid w:val="00461BBE"/>
    <w:rsid w:val="00471130"/>
    <w:rsid w:val="00493676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16112"/>
    <w:rsid w:val="00644632"/>
    <w:rsid w:val="00653A86"/>
    <w:rsid w:val="00663BDE"/>
    <w:rsid w:val="006E0746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5302"/>
    <w:rsid w:val="00847A77"/>
    <w:rsid w:val="00870980"/>
    <w:rsid w:val="00897A13"/>
    <w:rsid w:val="008E07BD"/>
    <w:rsid w:val="008F57A0"/>
    <w:rsid w:val="00933BC6"/>
    <w:rsid w:val="00935BEC"/>
    <w:rsid w:val="00942F56"/>
    <w:rsid w:val="00943F03"/>
    <w:rsid w:val="0096212F"/>
    <w:rsid w:val="00987158"/>
    <w:rsid w:val="009902C3"/>
    <w:rsid w:val="0099306C"/>
    <w:rsid w:val="009B34D0"/>
    <w:rsid w:val="009C11C4"/>
    <w:rsid w:val="009C6060"/>
    <w:rsid w:val="009D0032"/>
    <w:rsid w:val="009D2B58"/>
    <w:rsid w:val="009D6343"/>
    <w:rsid w:val="009F72EA"/>
    <w:rsid w:val="00A15032"/>
    <w:rsid w:val="00A27534"/>
    <w:rsid w:val="00A45BCA"/>
    <w:rsid w:val="00A463E7"/>
    <w:rsid w:val="00A50116"/>
    <w:rsid w:val="00A518D0"/>
    <w:rsid w:val="00A566CA"/>
    <w:rsid w:val="00A66B7E"/>
    <w:rsid w:val="00A768D1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154C"/>
    <w:rsid w:val="00D5201C"/>
    <w:rsid w:val="00D74808"/>
    <w:rsid w:val="00D74FBA"/>
    <w:rsid w:val="00D840C5"/>
    <w:rsid w:val="00D9346E"/>
    <w:rsid w:val="00DC7464"/>
    <w:rsid w:val="00DF1233"/>
    <w:rsid w:val="00DF418E"/>
    <w:rsid w:val="00DF6078"/>
    <w:rsid w:val="00E53C4A"/>
    <w:rsid w:val="00E54645"/>
    <w:rsid w:val="00E7313B"/>
    <w:rsid w:val="00E76983"/>
    <w:rsid w:val="00E84C43"/>
    <w:rsid w:val="00EA2620"/>
    <w:rsid w:val="00EA4258"/>
    <w:rsid w:val="00EE1ACB"/>
    <w:rsid w:val="00EE51E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E8"/>
    <w:pPr>
      <w:widowControl w:val="0"/>
      <w:jc w:val="both"/>
    </w:pPr>
    <w:rPr>
      <w:rFonts w:ascii="Times New Roman" w:hAnsi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503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503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70EE8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5</Pages>
  <Words>457</Words>
  <Characters>2611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Yi-PC</cp:lastModifiedBy>
  <cp:revision>9</cp:revision>
  <dcterms:created xsi:type="dcterms:W3CDTF">2018-09-09T08:13:00Z</dcterms:created>
  <dcterms:modified xsi:type="dcterms:W3CDTF">2019-03-10T16:15:00Z</dcterms:modified>
</cp:coreProperties>
</file>