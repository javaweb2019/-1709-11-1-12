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6E" w:rsidRDefault="00F01D6E" w:rsidP="00494720">
      <w:pPr>
        <w:jc w:val="center"/>
        <w:rPr>
          <w:b/>
          <w:sz w:val="72"/>
        </w:rPr>
      </w:pPr>
    </w:p>
    <w:p w:rsidR="00F01D6E" w:rsidRDefault="00F01D6E" w:rsidP="00494720">
      <w:pPr>
        <w:jc w:val="center"/>
        <w:rPr>
          <w:b/>
          <w:sz w:val="72"/>
        </w:rPr>
      </w:pPr>
    </w:p>
    <w:p w:rsidR="00F01D6E" w:rsidRDefault="00F01D6E" w:rsidP="00494720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01D6E" w:rsidRPr="009B34D0" w:rsidRDefault="00F01D6E" w:rsidP="00494720">
      <w:pPr>
        <w:jc w:val="center"/>
        <w:rPr>
          <w:b/>
          <w:sz w:val="44"/>
        </w:rPr>
      </w:pPr>
    </w:p>
    <w:p w:rsidR="00F01D6E" w:rsidRDefault="00F01D6E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F01D6E" w:rsidRPr="008E07BD" w:rsidRDefault="00F01D6E" w:rsidP="00494720">
      <w:pPr>
        <w:jc w:val="center"/>
        <w:rPr>
          <w:b/>
          <w:sz w:val="72"/>
        </w:rPr>
      </w:pPr>
    </w:p>
    <w:p w:rsidR="00F01D6E" w:rsidRPr="009B34D0" w:rsidRDefault="00F01D6E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F01D6E" w:rsidRPr="009B34D0" w:rsidRDefault="00F01D6E" w:rsidP="00370EE8">
      <w:pPr>
        <w:tabs>
          <w:tab w:val="left" w:pos="1758"/>
        </w:tabs>
      </w:pPr>
    </w:p>
    <w:p w:rsidR="00F01D6E" w:rsidRPr="009B34D0" w:rsidRDefault="00F01D6E" w:rsidP="00494720"/>
    <w:p w:rsidR="00F01D6E" w:rsidRDefault="00F01D6E" w:rsidP="00494720"/>
    <w:p w:rsidR="00F01D6E" w:rsidRDefault="00F01D6E" w:rsidP="00494720"/>
    <w:p w:rsidR="00F01D6E" w:rsidRPr="009B34D0" w:rsidRDefault="00F01D6E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F01D6E" w:rsidRPr="009B34D0" w:rsidTr="00494720">
        <w:trPr>
          <w:jc w:val="center"/>
        </w:trPr>
        <w:tc>
          <w:tcPr>
            <w:tcW w:w="2340" w:type="dxa"/>
            <w:vAlign w:val="bottom"/>
          </w:tcPr>
          <w:p w:rsidR="00F01D6E" w:rsidRPr="009B34D0" w:rsidRDefault="00F01D6E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01D6E" w:rsidRPr="009B34D0" w:rsidRDefault="00F01D6E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F01D6E" w:rsidRPr="009B34D0" w:rsidTr="00494720">
        <w:trPr>
          <w:jc w:val="center"/>
        </w:trPr>
        <w:tc>
          <w:tcPr>
            <w:tcW w:w="2340" w:type="dxa"/>
            <w:vAlign w:val="bottom"/>
          </w:tcPr>
          <w:p w:rsidR="00F01D6E" w:rsidRPr="009B34D0" w:rsidRDefault="00F01D6E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01D6E" w:rsidRPr="009B34D0" w:rsidRDefault="00F01D6E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sz w:val="32"/>
              </w:rPr>
              <w:t>20</w:t>
            </w:r>
            <w:r>
              <w:rPr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01D6E" w:rsidRPr="009B34D0" w:rsidTr="00494720">
        <w:trPr>
          <w:jc w:val="center"/>
        </w:trPr>
        <w:tc>
          <w:tcPr>
            <w:tcW w:w="2340" w:type="dxa"/>
            <w:vAlign w:val="center"/>
          </w:tcPr>
          <w:p w:rsidR="00F01D6E" w:rsidRPr="009B34D0" w:rsidRDefault="00F01D6E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01D6E" w:rsidRPr="009B34D0" w:rsidRDefault="00F01D6E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04172104</w:t>
            </w:r>
            <w:r>
              <w:rPr>
                <w:rFonts w:hint="eastAsia"/>
                <w:sz w:val="32"/>
              </w:rPr>
              <w:t>欧建杰</w:t>
            </w:r>
          </w:p>
        </w:tc>
      </w:tr>
      <w:tr w:rsidR="00F01D6E" w:rsidRPr="009B34D0" w:rsidTr="00494720">
        <w:trPr>
          <w:jc w:val="center"/>
        </w:trPr>
        <w:tc>
          <w:tcPr>
            <w:tcW w:w="2340" w:type="dxa"/>
            <w:vAlign w:val="bottom"/>
          </w:tcPr>
          <w:p w:rsidR="00F01D6E" w:rsidRPr="009B34D0" w:rsidRDefault="00F01D6E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01D6E" w:rsidRPr="009B34D0" w:rsidRDefault="00F01D6E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F01D6E" w:rsidRPr="009B34D0" w:rsidTr="00494720">
        <w:trPr>
          <w:jc w:val="center"/>
        </w:trPr>
        <w:tc>
          <w:tcPr>
            <w:tcW w:w="2340" w:type="dxa"/>
            <w:vAlign w:val="bottom"/>
          </w:tcPr>
          <w:p w:rsidR="00F01D6E" w:rsidRPr="009B34D0" w:rsidRDefault="00F01D6E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01D6E" w:rsidRPr="009B34D0" w:rsidRDefault="00F01D6E" w:rsidP="00494720">
            <w:pPr>
              <w:ind w:firstLineChars="162" w:firstLine="518"/>
              <w:rPr>
                <w:sz w:val="32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3"/>
                <w:attr w:name="Year" w:val="2019"/>
              </w:smartTagPr>
              <w:r w:rsidRPr="009B34D0">
                <w:rPr>
                  <w:sz w:val="32"/>
                </w:rPr>
                <w:t>201</w:t>
              </w:r>
              <w:r>
                <w:rPr>
                  <w:sz w:val="32"/>
                </w:rPr>
                <w:t>9</w:t>
              </w:r>
              <w:r w:rsidRPr="009B34D0">
                <w:rPr>
                  <w:rFonts w:hint="eastAsia"/>
                  <w:sz w:val="32"/>
                </w:rPr>
                <w:t>年</w:t>
              </w:r>
              <w:r>
                <w:rPr>
                  <w:sz w:val="32"/>
                </w:rPr>
                <w:t>3</w:t>
              </w:r>
              <w:r w:rsidRPr="009B34D0">
                <w:rPr>
                  <w:rFonts w:hint="eastAsia"/>
                  <w:sz w:val="32"/>
                </w:rPr>
                <w:t>月</w:t>
              </w:r>
              <w:r>
                <w:rPr>
                  <w:sz w:val="32"/>
                </w:rPr>
                <w:t>11</w:t>
              </w:r>
              <w:r>
                <w:rPr>
                  <w:rFonts w:hint="eastAsia"/>
                  <w:sz w:val="32"/>
                </w:rPr>
                <w:t>日</w:t>
              </w:r>
            </w:smartTag>
            <w:r w:rsidRPr="009B34D0">
              <w:rPr>
                <w:sz w:val="32"/>
              </w:rPr>
              <w:t>-</w:t>
            </w:r>
          </w:p>
        </w:tc>
      </w:tr>
    </w:tbl>
    <w:p w:rsidR="00F01D6E" w:rsidRPr="009B34D0" w:rsidRDefault="00F01D6E" w:rsidP="00494720"/>
    <w:p w:rsidR="00F01D6E" w:rsidRDefault="00F01D6E">
      <w:pPr>
        <w:widowControl/>
        <w:jc w:val="left"/>
      </w:pPr>
      <w:r>
        <w:br w:type="page"/>
      </w:r>
    </w:p>
    <w:p w:rsidR="00F01D6E" w:rsidRDefault="00F01D6E" w:rsidP="00370EE8">
      <w:pPr>
        <w:pStyle w:val="Heading1"/>
        <w:numPr>
          <w:ilvl w:val="0"/>
          <w:numId w:val="1"/>
        </w:numPr>
      </w:pPr>
      <w:r>
        <w:rPr>
          <w:rFonts w:hint="eastAsia"/>
        </w:rPr>
        <w:t>实验题目</w:t>
      </w:r>
    </w:p>
    <w:p w:rsidR="00F01D6E" w:rsidRPr="005E67F2" w:rsidRDefault="00F01D6E" w:rsidP="005E67F2">
      <w:r>
        <w:rPr>
          <w:rFonts w:hint="eastAsia"/>
        </w:rPr>
        <w:t>实验</w:t>
      </w:r>
      <w:r>
        <w:t>2:</w:t>
      </w:r>
    </w:p>
    <w:p w:rsidR="00F01D6E" w:rsidRDefault="00F01D6E" w:rsidP="005E67F2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F01D6E" w:rsidRDefault="00F01D6E" w:rsidP="005E67F2">
      <w:pPr>
        <w:numPr>
          <w:ilvl w:val="0"/>
          <w:numId w:val="3"/>
        </w:numPr>
        <w:rPr>
          <w:szCs w:val="28"/>
        </w:rPr>
      </w:pPr>
      <w:r>
        <w:rPr>
          <w:szCs w:val="28"/>
        </w:rPr>
        <w:t>HelloServlet</w:t>
      </w:r>
      <w:r>
        <w:rPr>
          <w:rFonts w:hint="eastAsia"/>
          <w:szCs w:val="28"/>
        </w:rPr>
        <w:t>文件内容</w:t>
      </w:r>
    </w:p>
    <w:p w:rsidR="00F01D6E" w:rsidRDefault="00F01D6E" w:rsidP="005E67F2">
      <w:pPr>
        <w:ind w:leftChars="-338" w:left="-2" w:hangingChars="337" w:hanging="944"/>
        <w:jc w:val="center"/>
        <w:rPr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40.25pt;height:313.5pt;visibility:visible">
            <v:imagedata r:id="rId7" o:title="" croptop="10115f" cropbottom="3032f" cropleft="11492f" cropright="7053f"/>
          </v:shape>
        </w:pict>
      </w:r>
    </w:p>
    <w:p w:rsidR="00F01D6E" w:rsidRDefault="00F01D6E" w:rsidP="005E67F2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szCs w:val="28"/>
        </w:rPr>
        <w:t>web.xml</w:t>
      </w:r>
      <w:r>
        <w:rPr>
          <w:rFonts w:hint="eastAsia"/>
          <w:szCs w:val="28"/>
        </w:rPr>
        <w:t>）来完成对</w:t>
      </w:r>
      <w:r>
        <w:rPr>
          <w:szCs w:val="28"/>
        </w:rPr>
        <w:t>HelloServlet</w:t>
      </w:r>
      <w:r>
        <w:rPr>
          <w:rFonts w:hint="eastAsia"/>
          <w:szCs w:val="28"/>
        </w:rPr>
        <w:t>文件的发布。</w:t>
      </w:r>
    </w:p>
    <w:p w:rsidR="00F01D6E" w:rsidRDefault="00F01D6E" w:rsidP="005E67F2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szCs w:val="28"/>
        </w:rPr>
        <w:t xml:space="preserve"> </w:t>
      </w:r>
      <w:hyperlink r:id="rId8" w:history="1">
        <w:r w:rsidRPr="00145FE9">
          <w:rPr>
            <w:rStyle w:val="Hyperlink"/>
            <w:szCs w:val="28"/>
          </w:rPr>
          <w:t>http://127.0.0.1:8080/</w:t>
        </w:r>
        <w:r w:rsidRPr="00145FE9">
          <w:rPr>
            <w:rStyle w:val="Hyperlink"/>
            <w:rFonts w:hint="eastAsia"/>
            <w:szCs w:val="28"/>
          </w:rPr>
          <w:t>项目工程名</w:t>
        </w:r>
        <w:r w:rsidRPr="00145FE9">
          <w:rPr>
            <w:rStyle w:val="Hyperlink"/>
            <w:szCs w:val="28"/>
          </w:rPr>
          <w:t>/test2/hello.view</w:t>
        </w:r>
      </w:hyperlink>
      <w:r>
        <w:rPr>
          <w:rFonts w:hint="eastAsia"/>
          <w:szCs w:val="28"/>
        </w:rPr>
        <w:t>（请注意要根据题目要求修改代码中的注释内容）</w:t>
      </w:r>
    </w:p>
    <w:p w:rsidR="00F01D6E" w:rsidRDefault="00F01D6E" w:rsidP="005E67F2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szCs w:val="28"/>
        </w:rPr>
        <w:t>/test2/hello.</w:t>
      </w:r>
      <w:r>
        <w:rPr>
          <w:szCs w:val="28"/>
        </w:rPr>
        <w:t>do</w:t>
      </w:r>
    </w:p>
    <w:p w:rsidR="00F01D6E" w:rsidRDefault="00F01D6E" w:rsidP="005E67F2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F01D6E" w:rsidRDefault="00F01D6E" w:rsidP="005E67F2">
      <w:pPr>
        <w:ind w:leftChars="-239" w:hangingChars="239" w:hanging="669"/>
        <w:rPr>
          <w:szCs w:val="28"/>
        </w:rPr>
      </w:pPr>
      <w:r>
        <w:rPr>
          <w:noProof/>
        </w:rPr>
        <w:pict>
          <v:shape id="_x0000_i1026" type="#_x0000_t75" style="width:349.5pt;height:196.5pt;visibility:visible">
            <v:imagedata r:id="rId9" o:title="" croptop="7686f" cropbottom="7083f" cropright="8306f"/>
          </v:shape>
        </w:pict>
      </w:r>
    </w:p>
    <w:p w:rsidR="00F01D6E" w:rsidRDefault="00F01D6E" w:rsidP="005E67F2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F01D6E" w:rsidRDefault="00F01D6E" w:rsidP="005E67F2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F01D6E" w:rsidRDefault="00F01D6E" w:rsidP="005E67F2">
      <w:pPr>
        <w:rPr>
          <w:szCs w:val="28"/>
        </w:rPr>
      </w:pPr>
      <w:r w:rsidRPr="001B50B2">
        <w:rPr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szCs w:val="28"/>
        </w:rPr>
        <w:t>/test2/welcome?user=</w:t>
      </w:r>
      <w:r>
        <w:rPr>
          <w:rFonts w:hint="eastAsia"/>
          <w:szCs w:val="28"/>
        </w:rPr>
        <w:t>‘李华’</w:t>
      </w:r>
    </w:p>
    <w:p w:rsidR="00F01D6E" w:rsidRDefault="00F01D6E" w:rsidP="005E67F2">
      <w:pPr>
        <w:rPr>
          <w:szCs w:val="28"/>
        </w:rPr>
      </w:pPr>
      <w:r w:rsidRPr="001B50B2">
        <w:rPr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szCs w:val="28"/>
        </w:rPr>
        <w:t>/test2/welcome?user=</w:t>
      </w:r>
      <w:r>
        <w:rPr>
          <w:rFonts w:hint="eastAsia"/>
          <w:szCs w:val="28"/>
        </w:rPr>
        <w:t>‘</w:t>
      </w:r>
      <w:r>
        <w:rPr>
          <w:szCs w:val="28"/>
        </w:rPr>
        <w:t>Lihua</w:t>
      </w:r>
      <w:r>
        <w:rPr>
          <w:rFonts w:hint="eastAsia"/>
          <w:szCs w:val="28"/>
        </w:rPr>
        <w:t>’</w:t>
      </w:r>
    </w:p>
    <w:p w:rsidR="00F01D6E" w:rsidRDefault="00F01D6E" w:rsidP="005E67F2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F01D6E" w:rsidRPr="00DC0965" w:rsidRDefault="00F01D6E" w:rsidP="0033732D">
      <w:pPr>
        <w:numPr>
          <w:ilvl w:val="0"/>
          <w:numId w:val="2"/>
        </w:numPr>
        <w:rPr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F01D6E" w:rsidRPr="00DC0965" w:rsidRDefault="00F01D6E" w:rsidP="0033732D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F01D6E" w:rsidRPr="00DC0965" w:rsidRDefault="00F01D6E" w:rsidP="0033732D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r w:rsidRPr="00DC0965">
        <w:rPr>
          <w:szCs w:val="28"/>
        </w:rPr>
        <w:t>success.jsp</w:t>
      </w:r>
      <w:r w:rsidRPr="00DC0965">
        <w:rPr>
          <w:rFonts w:hint="eastAsia"/>
          <w:szCs w:val="28"/>
        </w:rPr>
        <w:t>成功页面，一个</w:t>
      </w:r>
      <w:r w:rsidRPr="00DC0965">
        <w:rPr>
          <w:szCs w:val="28"/>
        </w:rPr>
        <w:t>fail.jsp</w:t>
      </w:r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F01D6E" w:rsidRPr="00DC0965" w:rsidRDefault="00F01D6E" w:rsidP="0033732D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r w:rsidRPr="00DC0965">
        <w:rPr>
          <w:szCs w:val="28"/>
        </w:rPr>
        <w:t>success.jsp</w:t>
      </w:r>
      <w:r w:rsidRPr="00DC0965">
        <w:rPr>
          <w:rFonts w:hint="eastAsia"/>
          <w:szCs w:val="28"/>
        </w:rPr>
        <w:t>。</w:t>
      </w:r>
    </w:p>
    <w:p w:rsidR="00F01D6E" w:rsidRPr="00DC0965" w:rsidRDefault="00F01D6E" w:rsidP="0033732D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F01D6E" w:rsidRPr="00DC0965" w:rsidRDefault="00F01D6E" w:rsidP="0033732D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F01D6E" w:rsidRPr="00DC0965" w:rsidRDefault="00F01D6E" w:rsidP="0033732D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F01D6E" w:rsidRPr="0033732D" w:rsidRDefault="00F01D6E" w:rsidP="005E67F2">
      <w:pPr>
        <w:rPr>
          <w:szCs w:val="28"/>
        </w:rPr>
      </w:pPr>
    </w:p>
    <w:p w:rsidR="00F01D6E" w:rsidRDefault="00F01D6E" w:rsidP="00370EE8">
      <w:pPr>
        <w:pStyle w:val="Heading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F01D6E" w:rsidRDefault="00F01D6E" w:rsidP="005E67F2">
      <w:pPr>
        <w:pStyle w:val="ListParagraph"/>
        <w:ind w:firstLine="560"/>
      </w:pPr>
      <w:r>
        <w:rPr>
          <w:rFonts w:hint="eastAsia"/>
        </w:rPr>
        <w:t>项目名称</w:t>
      </w:r>
      <w:r>
        <w:t xml:space="preserve">:FirstServlet  </w:t>
      </w:r>
      <w:r>
        <w:rPr>
          <w:rFonts w:hint="eastAsia"/>
        </w:rPr>
        <w:t>包名</w:t>
      </w:r>
      <w:r>
        <w:t xml:space="preserve">:cc.openhome </w:t>
      </w:r>
      <w:r>
        <w:rPr>
          <w:rFonts w:hint="eastAsia"/>
        </w:rPr>
        <w:t>类</w:t>
      </w:r>
      <w:r>
        <w:t xml:space="preserve">:HelloServlet. </w:t>
      </w:r>
      <w:r>
        <w:rPr>
          <w:rFonts w:hint="eastAsia"/>
        </w:rPr>
        <w:t>注释法要写上</w:t>
      </w:r>
      <w:r>
        <w:t>@WebServlet,</w:t>
      </w:r>
      <w:r>
        <w:rPr>
          <w:rFonts w:hint="eastAsia"/>
        </w:rPr>
        <w:t>文件配置法要修改</w:t>
      </w:r>
      <w:r>
        <w:t>web.</w:t>
      </w:r>
      <w:r>
        <w:rPr>
          <w:rFonts w:hint="eastAsia"/>
        </w:rPr>
        <w:t>数值</w:t>
      </w:r>
      <w:r>
        <w:t>.</w:t>
      </w:r>
    </w:p>
    <w:p w:rsidR="00F01D6E" w:rsidRDefault="00F01D6E" w:rsidP="00370EE8">
      <w:pPr>
        <w:pStyle w:val="ListParagraph"/>
        <w:ind w:firstLine="560"/>
      </w:pPr>
    </w:p>
    <w:p w:rsidR="00F01D6E" w:rsidRDefault="00F01D6E" w:rsidP="00370EE8">
      <w:pPr>
        <w:pStyle w:val="Heading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F01D6E" w:rsidRDefault="00F01D6E" w:rsidP="005730AD">
      <w:pPr>
        <w:pStyle w:val="ListParagraph"/>
        <w:ind w:left="900" w:firstLineChars="0" w:firstLine="0"/>
        <w:rPr>
          <w:szCs w:val="28"/>
        </w:rPr>
      </w:pPr>
      <w:r>
        <w:rPr>
          <w:szCs w:val="28"/>
        </w:rPr>
        <w:t>1.</w:t>
      </w:r>
    </w:p>
    <w:p w:rsidR="00F01D6E" w:rsidRDefault="00F01D6E" w:rsidP="005730AD">
      <w:pPr>
        <w:pStyle w:val="ListParagraph"/>
        <w:ind w:left="900" w:firstLineChars="0" w:firstLine="0"/>
      </w:pPr>
      <w:r>
        <w:rPr>
          <w:rFonts w:hint="eastAsia"/>
          <w:szCs w:val="28"/>
        </w:rPr>
        <w:t>注释法</w:t>
      </w:r>
      <w:r>
        <w:t>:</w:t>
      </w:r>
    </w:p>
    <w:p w:rsidR="00F01D6E" w:rsidRDefault="00F01D6E" w:rsidP="005730AD">
      <w:pPr>
        <w:pStyle w:val="ListParagraph"/>
        <w:ind w:left="900" w:firstLineChars="0" w:firstLine="0"/>
      </w:pPr>
      <w:r>
        <w:rPr>
          <w:rFonts w:hint="eastAsia"/>
        </w:rPr>
        <w:t>在</w:t>
      </w:r>
      <w:r>
        <w:t>HelloServlet</w:t>
      </w:r>
      <w:r>
        <w:rPr>
          <w:rFonts w:hint="eastAsia"/>
        </w:rPr>
        <w:t>里加</w:t>
      </w:r>
      <w:r>
        <w:t>@WebServlet(name=”helloServlet”, urlPatterns={“/hello.view”})//</w:t>
      </w:r>
      <w:r>
        <w:rPr>
          <w:rFonts w:hint="eastAsia"/>
        </w:rPr>
        <w:t>因为题目要求访问</w:t>
      </w:r>
      <w:r>
        <w:t>url</w:t>
      </w:r>
      <w:r>
        <w:rPr>
          <w:rFonts w:hint="eastAsia"/>
        </w:rPr>
        <w:t>是</w:t>
      </w:r>
      <w:r>
        <w:t>hello.view.</w:t>
      </w:r>
    </w:p>
    <w:p w:rsidR="00F01D6E" w:rsidRDefault="00F01D6E" w:rsidP="005730AD">
      <w:pPr>
        <w:pStyle w:val="ListParagraph"/>
        <w:ind w:left="900" w:firstLineChars="0" w:firstLine="0"/>
      </w:pPr>
      <w:r>
        <w:rPr>
          <w:rFonts w:hint="eastAsia"/>
        </w:rPr>
        <w:t>文件配置法</w:t>
      </w:r>
      <w:r>
        <w:t>:</w:t>
      </w:r>
    </w:p>
    <w:p w:rsidR="00F01D6E" w:rsidRDefault="00F01D6E" w:rsidP="005730AD">
      <w:pPr>
        <w:pStyle w:val="ListParagraph"/>
        <w:ind w:left="900" w:firstLineChars="0" w:firstLine="0"/>
      </w:pPr>
      <w:r>
        <w:rPr>
          <w:rFonts w:hint="eastAsia"/>
        </w:rPr>
        <w:t>在</w:t>
      </w:r>
      <w:r>
        <w:t>web.xml</w:t>
      </w:r>
      <w:r>
        <w:rPr>
          <w:rFonts w:hint="eastAsia"/>
        </w:rPr>
        <w:t>里改成</w:t>
      </w:r>
    </w:p>
    <w:p w:rsidR="00F01D6E" w:rsidRDefault="00F01D6E" w:rsidP="00573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&lt;servlet-name&gt;HelloServlet&lt;/servlet-name&gt;</w:t>
      </w:r>
    </w:p>
    <w:p w:rsidR="00F01D6E" w:rsidRDefault="00F01D6E" w:rsidP="00573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&lt;servlet-class&gt;cc.openhome.HelloServlet&lt;/servlet-class&gt;</w:t>
      </w:r>
    </w:p>
    <w:p w:rsidR="00F01D6E" w:rsidRDefault="00F01D6E" w:rsidP="00573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&lt;/servlet&gt;</w:t>
      </w:r>
    </w:p>
    <w:p w:rsidR="00F01D6E" w:rsidRDefault="00F01D6E" w:rsidP="00573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F01D6E" w:rsidRDefault="00F01D6E" w:rsidP="00573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&lt;servlet-mapping&gt;</w:t>
      </w:r>
    </w:p>
    <w:p w:rsidR="00F01D6E" w:rsidRDefault="00F01D6E" w:rsidP="00573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&lt;servlet-name&gt;HelloServlet&lt;/servlet-name&gt;</w:t>
      </w:r>
    </w:p>
    <w:p w:rsidR="00F01D6E" w:rsidRDefault="00F01D6E" w:rsidP="005730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&lt;url-pattern&gt;/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test2</w:t>
      </w:r>
      <w:r>
        <w:rPr>
          <w:rFonts w:ascii="Consolas" w:hAnsi="Consolas" w:cs="Consolas"/>
          <w:kern w:val="0"/>
          <w:sz w:val="20"/>
        </w:rPr>
        <w:t>/hello.do&lt;/url-pattern&gt; //</w:t>
      </w:r>
      <w:r>
        <w:rPr>
          <w:rFonts w:ascii="Consolas" w:hAnsi="Consolas" w:cs="Consolas" w:hint="eastAsia"/>
          <w:kern w:val="0"/>
          <w:sz w:val="20"/>
        </w:rPr>
        <w:t>本身是</w:t>
      </w:r>
      <w:r>
        <w:rPr>
          <w:rFonts w:ascii="Consolas" w:hAnsi="Consolas" w:cs="Consolas"/>
          <w:kern w:val="0"/>
          <w:sz w:val="20"/>
        </w:rPr>
        <w:t>servlet/HelloServlet</w:t>
      </w:r>
    </w:p>
    <w:p w:rsidR="00F01D6E" w:rsidRDefault="00F01D6E" w:rsidP="005730AD">
      <w:pPr>
        <w:pStyle w:val="ListParagraph"/>
        <w:ind w:left="900" w:firstLineChars="0" w:firstLine="0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&lt;/servlet-mapping&gt;</w:t>
      </w:r>
      <w:r>
        <w:rPr>
          <w:rFonts w:ascii="Consolas" w:hAnsi="Consolas" w:cs="Consolas"/>
          <w:kern w:val="0"/>
          <w:sz w:val="20"/>
        </w:rPr>
        <w:tab/>
      </w:r>
    </w:p>
    <w:p w:rsidR="00F01D6E" w:rsidRDefault="00F01D6E" w:rsidP="005730AD">
      <w:pPr>
        <w:pStyle w:val="ListParagraph"/>
        <w:ind w:left="900" w:firstLineChars="0" w:firstLine="0"/>
        <w:rPr>
          <w:rFonts w:ascii="Consolas" w:hAnsi="Consolas" w:cs="Consolas"/>
          <w:kern w:val="0"/>
          <w:sz w:val="20"/>
        </w:rPr>
      </w:pPr>
    </w:p>
    <w:p w:rsidR="00F01D6E" w:rsidRDefault="00F01D6E" w:rsidP="005730AD">
      <w:pPr>
        <w:pStyle w:val="ListParagraph"/>
        <w:ind w:left="900" w:firstLineChars="0" w:firstLine="0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 w:hint="eastAsia"/>
          <w:kern w:val="0"/>
          <w:sz w:val="20"/>
        </w:rPr>
        <w:t>访问地址改成</w:t>
      </w:r>
      <w:r>
        <w:rPr>
          <w:rFonts w:ascii="Consolas" w:hAnsi="Consolas" w:cs="Consolas"/>
          <w:kern w:val="0"/>
          <w:sz w:val="20"/>
        </w:rPr>
        <w:t>localhost:8080/FirstServlet/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servlet</w:t>
      </w:r>
      <w:r>
        <w:rPr>
          <w:rFonts w:ascii="Consolas" w:hAnsi="Consolas" w:cs="Consolas"/>
          <w:kern w:val="0"/>
          <w:sz w:val="20"/>
        </w:rPr>
        <w:t>/hello.do</w:t>
      </w:r>
    </w:p>
    <w:p w:rsidR="00F01D6E" w:rsidRDefault="00F01D6E" w:rsidP="005730AD">
      <w:pPr>
        <w:pStyle w:val="ListParagraph"/>
        <w:ind w:left="900" w:firstLineChars="0" w:firstLine="0"/>
        <w:rPr>
          <w:rFonts w:ascii="Consolas" w:hAnsi="Consolas" w:cs="Consolas"/>
          <w:kern w:val="0"/>
          <w:sz w:val="20"/>
        </w:rPr>
      </w:pPr>
    </w:p>
    <w:p w:rsidR="00F01D6E" w:rsidRDefault="00F01D6E" w:rsidP="005730AD">
      <w:pPr>
        <w:pStyle w:val="ListParagraph"/>
        <w:ind w:left="900" w:firstLineChars="0" w:firstLine="0"/>
        <w:rPr>
          <w:rFonts w:ascii="Consolas" w:hAnsi="Consolas" w:cs="Consolas"/>
          <w:kern w:val="0"/>
          <w:sz w:val="20"/>
        </w:rPr>
      </w:pPr>
    </w:p>
    <w:p w:rsidR="00F01D6E" w:rsidRDefault="00F01D6E" w:rsidP="005730AD">
      <w:pPr>
        <w:pStyle w:val="ListParagraph"/>
        <w:ind w:left="900" w:firstLineChars="0" w:firstLine="0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2.</w:t>
      </w:r>
    </w:p>
    <w:p w:rsidR="00F01D6E" w:rsidRDefault="00F01D6E" w:rsidP="005730AD">
      <w:pPr>
        <w:pStyle w:val="ListParagraph"/>
        <w:ind w:left="900" w:firstLineChars="0" w:firstLine="0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(1).25</w:t>
      </w:r>
      <w:r>
        <w:rPr>
          <w:rFonts w:ascii="Consolas" w:hAnsi="Consolas" w:cs="Consolas" w:hint="eastAsia"/>
          <w:kern w:val="0"/>
          <w:sz w:val="20"/>
        </w:rPr>
        <w:t>行表示取得</w:t>
      </w:r>
      <w:r>
        <w:rPr>
          <w:rFonts w:ascii="Consolas" w:hAnsi="Consolas" w:cs="Consolas"/>
          <w:kern w:val="0"/>
          <w:sz w:val="20"/>
        </w:rPr>
        <w:t>user</w:t>
      </w:r>
      <w:r>
        <w:rPr>
          <w:rFonts w:ascii="Consolas" w:hAnsi="Consolas" w:cs="Consolas" w:hint="eastAsia"/>
          <w:kern w:val="0"/>
          <w:sz w:val="20"/>
        </w:rPr>
        <w:t>的名字参数</w:t>
      </w:r>
      <w:r>
        <w:rPr>
          <w:rFonts w:ascii="Consolas" w:hAnsi="Consolas" w:cs="Consolas"/>
          <w:kern w:val="0"/>
          <w:sz w:val="20"/>
        </w:rPr>
        <w:t>.</w:t>
      </w:r>
    </w:p>
    <w:p w:rsidR="00F01D6E" w:rsidRDefault="00F01D6E" w:rsidP="005730AD">
      <w:pPr>
        <w:pStyle w:val="ListParagraph"/>
        <w:ind w:left="900" w:firstLineChars="0" w:firstLine="0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(2</w:t>
      </w:r>
      <w:r>
        <w:rPr>
          <w:rFonts w:ascii="Consolas" w:hAnsi="Consolas" w:cs="Consolas" w:hint="eastAsia"/>
          <w:kern w:val="0"/>
          <w:sz w:val="20"/>
        </w:rPr>
        <w:t>李华</w:t>
      </w:r>
      <w:r>
        <w:rPr>
          <w:rFonts w:ascii="Consolas" w:hAnsi="Consolas" w:cs="Consolas"/>
          <w:kern w:val="0"/>
          <w:sz w:val="20"/>
        </w:rPr>
        <w:t>:</w:t>
      </w:r>
      <w:r w:rsidRPr="00E15B42">
        <w:rPr>
          <w:rFonts w:ascii="Consolas" w:hAnsi="Consolas" w:cs="Consolas"/>
          <w:kern w:val="0"/>
          <w:sz w:val="20"/>
        </w:rPr>
        <w:pict>
          <v:shape id="_x0000_i1027" type="#_x0000_t75" style="width:467.25pt;height:138.75pt">
            <v:imagedata r:id="rId10" o:title=""/>
          </v:shape>
        </w:pict>
      </w:r>
    </w:p>
    <w:p w:rsidR="00F01D6E" w:rsidRDefault="00F01D6E" w:rsidP="005730AD">
      <w:pPr>
        <w:pStyle w:val="ListParagraph"/>
        <w:ind w:left="900" w:firstLineChars="0" w:firstLine="0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LiHua:</w:t>
      </w:r>
    </w:p>
    <w:p w:rsidR="00F01D6E" w:rsidRDefault="00F01D6E" w:rsidP="005730AD">
      <w:pPr>
        <w:pStyle w:val="ListParagraph"/>
        <w:ind w:left="900" w:firstLineChars="0" w:firstLine="0"/>
      </w:pPr>
      <w:r>
        <w:pict>
          <v:shape id="_x0000_i1028" type="#_x0000_t75" style="width:418.5pt;height:143.25pt">
            <v:imagedata r:id="rId11" o:title=""/>
          </v:shape>
        </w:pict>
      </w:r>
    </w:p>
    <w:p w:rsidR="00F01D6E" w:rsidRDefault="00F01D6E" w:rsidP="005730AD">
      <w:pPr>
        <w:pStyle w:val="ListParagraph"/>
        <w:ind w:left="900" w:firstLineChars="0" w:firstLine="0"/>
      </w:pPr>
    </w:p>
    <w:p w:rsidR="00F01D6E" w:rsidRDefault="00F01D6E" w:rsidP="005730AD">
      <w:pPr>
        <w:pStyle w:val="ListParagraph"/>
        <w:ind w:left="900" w:firstLineChars="0" w:firstLine="0"/>
      </w:pPr>
      <w:r>
        <w:t>3.</w:t>
      </w:r>
    </w:p>
    <w:p w:rsidR="00F01D6E" w:rsidRDefault="00F01D6E" w:rsidP="005730AD">
      <w:pPr>
        <w:pStyle w:val="ListParagraph"/>
        <w:ind w:left="900" w:firstLineChars="0" w:firstLine="0"/>
      </w:pPr>
      <w:r>
        <w:pict>
          <v:shape id="_x0000_i1029" type="#_x0000_t75" style="width:466.5pt;height:412.5pt">
            <v:imagedata r:id="rId12" o:title=""/>
          </v:shape>
        </w:pict>
      </w:r>
    </w:p>
    <w:p w:rsidR="00F01D6E" w:rsidRDefault="00F01D6E" w:rsidP="005730AD">
      <w:pPr>
        <w:pStyle w:val="ListParagraph"/>
        <w:ind w:left="900" w:firstLineChars="0" w:firstLine="0"/>
      </w:pPr>
      <w:r>
        <w:pict>
          <v:shape id="_x0000_i1030" type="#_x0000_t75" style="width:467.25pt;height:308.25pt">
            <v:imagedata r:id="rId13" o:title=""/>
          </v:shape>
        </w:pict>
      </w:r>
    </w:p>
    <w:p w:rsidR="00F01D6E" w:rsidRDefault="00F01D6E" w:rsidP="005730AD">
      <w:pPr>
        <w:pStyle w:val="ListParagraph"/>
        <w:ind w:left="900" w:firstLineChars="0" w:firstLine="0"/>
      </w:pPr>
    </w:p>
    <w:p w:rsidR="00F01D6E" w:rsidRDefault="00F01D6E" w:rsidP="005730AD">
      <w:pPr>
        <w:pStyle w:val="ListParagraph"/>
        <w:ind w:left="900" w:firstLineChars="0" w:firstLine="0"/>
      </w:pPr>
      <w:r>
        <w:pict>
          <v:shape id="_x0000_i1031" type="#_x0000_t75" style="width:467.25pt;height:196.5pt">
            <v:imagedata r:id="rId14" o:title=""/>
          </v:shape>
        </w:pict>
      </w:r>
    </w:p>
    <w:p w:rsidR="00F01D6E" w:rsidRDefault="00F01D6E" w:rsidP="005730AD">
      <w:pPr>
        <w:pStyle w:val="ListParagraph"/>
        <w:ind w:left="900" w:firstLineChars="0" w:firstLine="0"/>
      </w:pPr>
    </w:p>
    <w:p w:rsidR="00F01D6E" w:rsidRDefault="00F01D6E" w:rsidP="005730AD">
      <w:pPr>
        <w:pStyle w:val="ListParagraph"/>
        <w:ind w:left="900" w:firstLineChars="0" w:firstLine="0"/>
      </w:pPr>
      <w:r>
        <w:pict>
          <v:shape id="_x0000_i1032" type="#_x0000_t75" style="width:465.75pt;height:162pt">
            <v:imagedata r:id="rId15" o:title=""/>
          </v:shape>
        </w:pict>
      </w:r>
    </w:p>
    <w:p w:rsidR="00F01D6E" w:rsidRDefault="00F01D6E" w:rsidP="005730AD">
      <w:pPr>
        <w:pStyle w:val="ListParagraph"/>
        <w:ind w:left="900" w:firstLineChars="0" w:firstLine="0"/>
      </w:pPr>
    </w:p>
    <w:p w:rsidR="00F01D6E" w:rsidRDefault="00F01D6E" w:rsidP="00CF127A">
      <w:pPr>
        <w:pStyle w:val="Heading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F01D6E" w:rsidRDefault="00F01D6E" w:rsidP="00CF127A">
      <w:pPr>
        <w:pStyle w:val="ListParagraph"/>
        <w:ind w:left="900" w:firstLineChars="0" w:firstLine="0"/>
      </w:pPr>
      <w:r>
        <w:rPr>
          <w:rFonts w:hint="eastAsia"/>
        </w:rPr>
        <w:t>实验在浏览器下运行的结果截图，并进行解释。</w:t>
      </w:r>
    </w:p>
    <w:p w:rsidR="00F01D6E" w:rsidRDefault="00F01D6E" w:rsidP="00CF127A">
      <w:pPr>
        <w:pStyle w:val="ListParagraph"/>
        <w:ind w:left="900" w:firstLineChars="0" w:firstLine="0"/>
        <w:rPr>
          <w:szCs w:val="28"/>
        </w:rPr>
      </w:pPr>
      <w:r>
        <w:rPr>
          <w:rFonts w:hint="eastAsia"/>
          <w:szCs w:val="28"/>
        </w:rPr>
        <w:t>注释法</w:t>
      </w:r>
      <w:r>
        <w:rPr>
          <w:szCs w:val="28"/>
        </w:rPr>
        <w:t>:</w:t>
      </w:r>
    </w:p>
    <w:p w:rsidR="00F01D6E" w:rsidRDefault="00F01D6E" w:rsidP="00CF127A">
      <w:pPr>
        <w:pStyle w:val="ListParagraph"/>
        <w:ind w:left="900" w:firstLineChars="0" w:firstLine="0"/>
        <w:rPr>
          <w:szCs w:val="28"/>
        </w:rPr>
      </w:pPr>
      <w:r>
        <w:pict>
          <v:shape id="_x0000_i1033" type="#_x0000_t75" style="width:412.5pt;height:150pt">
            <v:imagedata r:id="rId16" o:title=""/>
          </v:shape>
        </w:pict>
      </w:r>
    </w:p>
    <w:p w:rsidR="00F01D6E" w:rsidRDefault="00F01D6E" w:rsidP="00CF127A">
      <w:pPr>
        <w:pStyle w:val="ListParagraph"/>
        <w:ind w:left="900" w:firstLineChars="0" w:firstLine="0"/>
      </w:pPr>
    </w:p>
    <w:p w:rsidR="00F01D6E" w:rsidRDefault="00F01D6E" w:rsidP="00CF127A">
      <w:pPr>
        <w:pStyle w:val="ListParagraph"/>
        <w:ind w:left="900" w:firstLineChars="0" w:firstLine="0"/>
      </w:pPr>
      <w:r>
        <w:rPr>
          <w:rFonts w:hint="eastAsia"/>
        </w:rPr>
        <w:t>文件配置法</w:t>
      </w:r>
      <w:r>
        <w:t>:</w:t>
      </w:r>
    </w:p>
    <w:p w:rsidR="00F01D6E" w:rsidRDefault="00F01D6E" w:rsidP="00CF127A">
      <w:pPr>
        <w:pStyle w:val="ListParagraph"/>
        <w:ind w:left="900" w:firstLineChars="0" w:firstLine="0"/>
      </w:pPr>
    </w:p>
    <w:p w:rsidR="00F01D6E" w:rsidRDefault="00F01D6E" w:rsidP="00CF127A">
      <w:pPr>
        <w:pStyle w:val="ListParagraph"/>
        <w:ind w:left="900" w:firstLineChars="0" w:firstLine="0"/>
      </w:pPr>
      <w:r>
        <w:pict>
          <v:shape id="_x0000_i1034" type="#_x0000_t75" style="width:420pt;height:154.5pt">
            <v:imagedata r:id="rId17" o:title=""/>
          </v:shape>
        </w:pict>
      </w:r>
    </w:p>
    <w:p w:rsidR="00F01D6E" w:rsidRDefault="00F01D6E" w:rsidP="001C2CF0">
      <w:pPr>
        <w:pStyle w:val="ListParagraph"/>
        <w:ind w:left="900" w:firstLineChars="0" w:firstLine="0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(2)</w:t>
      </w:r>
      <w:r>
        <w:rPr>
          <w:rFonts w:ascii="Consolas" w:hAnsi="Consolas" w:cs="Consolas" w:hint="eastAsia"/>
          <w:kern w:val="0"/>
          <w:sz w:val="20"/>
        </w:rPr>
        <w:t>李华</w:t>
      </w:r>
      <w:r>
        <w:rPr>
          <w:rFonts w:ascii="Consolas" w:hAnsi="Consolas" w:cs="Consolas"/>
          <w:kern w:val="0"/>
          <w:sz w:val="20"/>
        </w:rPr>
        <w:t>:</w:t>
      </w:r>
      <w:r w:rsidRPr="00E15B42">
        <w:rPr>
          <w:rFonts w:ascii="Consolas" w:hAnsi="Consolas" w:cs="Consolas"/>
          <w:kern w:val="0"/>
          <w:sz w:val="20"/>
        </w:rPr>
        <w:pict>
          <v:shape id="_x0000_i1035" type="#_x0000_t75" style="width:467.25pt;height:138.75pt">
            <v:imagedata r:id="rId10" o:title=""/>
          </v:shape>
        </w:pict>
      </w:r>
    </w:p>
    <w:p w:rsidR="00F01D6E" w:rsidRDefault="00F01D6E" w:rsidP="001C2CF0">
      <w:pPr>
        <w:pStyle w:val="ListParagraph"/>
        <w:ind w:left="900" w:firstLineChars="0" w:firstLine="0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LiHua:</w:t>
      </w:r>
    </w:p>
    <w:p w:rsidR="00F01D6E" w:rsidRDefault="00F01D6E" w:rsidP="001C2CF0">
      <w:pPr>
        <w:pStyle w:val="ListParagraph"/>
        <w:ind w:left="900" w:firstLineChars="0" w:firstLine="0"/>
      </w:pPr>
      <w:r>
        <w:pict>
          <v:shape id="_x0000_i1036" type="#_x0000_t75" style="width:418.5pt;height:143.25pt">
            <v:imagedata r:id="rId11" o:title=""/>
          </v:shape>
        </w:pict>
      </w:r>
    </w:p>
    <w:p w:rsidR="00F01D6E" w:rsidRDefault="00F01D6E" w:rsidP="001C2CF0">
      <w:pPr>
        <w:pStyle w:val="ListParagraph"/>
        <w:ind w:left="900" w:firstLineChars="0" w:firstLine="0"/>
      </w:pPr>
      <w:r>
        <w:t>3.</w:t>
      </w:r>
      <w:r>
        <w:rPr>
          <w:rFonts w:hint="eastAsia"/>
        </w:rPr>
        <w:t>邮箱格式不对时</w:t>
      </w:r>
      <w:r>
        <w:t>:</w:t>
      </w:r>
    </w:p>
    <w:p w:rsidR="00F01D6E" w:rsidRDefault="00F01D6E" w:rsidP="001C2CF0">
      <w:pPr>
        <w:pStyle w:val="ListParagraph"/>
        <w:ind w:left="900" w:firstLineChars="0" w:firstLine="0"/>
      </w:pPr>
      <w:r>
        <w:pict>
          <v:shape id="_x0000_i1037" type="#_x0000_t75" style="width:466.5pt;height:171pt">
            <v:imagedata r:id="rId18" o:title=""/>
          </v:shape>
        </w:pict>
      </w:r>
    </w:p>
    <w:p w:rsidR="00F01D6E" w:rsidRDefault="00F01D6E" w:rsidP="001C2CF0">
      <w:pPr>
        <w:pStyle w:val="ListParagraph"/>
        <w:ind w:left="900" w:firstLineChars="0" w:firstLine="0"/>
      </w:pPr>
    </w:p>
    <w:p w:rsidR="00F01D6E" w:rsidRDefault="00F01D6E" w:rsidP="001C2CF0">
      <w:pPr>
        <w:pStyle w:val="ListParagraph"/>
        <w:ind w:left="900" w:firstLineChars="0" w:firstLine="0"/>
      </w:pPr>
      <w:r>
        <w:pict>
          <v:shape id="_x0000_i1038" type="#_x0000_t75" style="width:462.75pt;height:214.5pt">
            <v:imagedata r:id="rId19" o:title=""/>
          </v:shape>
        </w:pict>
      </w:r>
    </w:p>
    <w:p w:rsidR="00F01D6E" w:rsidRDefault="00F01D6E" w:rsidP="001C2CF0">
      <w:pPr>
        <w:pStyle w:val="ListParagraph"/>
        <w:ind w:left="900" w:firstLineChars="0" w:firstLine="0"/>
      </w:pPr>
    </w:p>
    <w:p w:rsidR="00F01D6E" w:rsidRDefault="00F01D6E" w:rsidP="001C2CF0">
      <w:pPr>
        <w:pStyle w:val="ListParagraph"/>
        <w:ind w:left="900" w:firstLineChars="0" w:firstLine="0"/>
      </w:pPr>
      <w:r>
        <w:pict>
          <v:shape id="_x0000_i1039" type="#_x0000_t75" style="width:437.25pt;height:111.75pt">
            <v:imagedata r:id="rId20" o:title=""/>
          </v:shape>
        </w:pict>
      </w:r>
    </w:p>
    <w:p w:rsidR="00F01D6E" w:rsidRDefault="00F01D6E" w:rsidP="00CF127A">
      <w:pPr>
        <w:pStyle w:val="ListParagraph"/>
        <w:ind w:left="900" w:firstLineChars="0" w:firstLine="0"/>
      </w:pPr>
    </w:p>
    <w:p w:rsidR="00F01D6E" w:rsidRPr="005730AD" w:rsidRDefault="00F01D6E" w:rsidP="00CF127A">
      <w:pPr>
        <w:pStyle w:val="ListParagraph"/>
        <w:ind w:left="900" w:firstLineChars="0" w:firstLine="0"/>
      </w:pPr>
    </w:p>
    <w:p w:rsidR="00F01D6E" w:rsidRDefault="00F01D6E" w:rsidP="00CF127A">
      <w:pPr>
        <w:pStyle w:val="Heading1"/>
        <w:numPr>
          <w:ilvl w:val="0"/>
          <w:numId w:val="1"/>
        </w:numPr>
      </w:pPr>
      <w:r>
        <w:rPr>
          <w:rFonts w:hint="eastAsia"/>
        </w:rPr>
        <w:t>收获与问题</w:t>
      </w:r>
      <w:bookmarkStart w:id="0" w:name="_GoBack"/>
      <w:bookmarkEnd w:id="0"/>
    </w:p>
    <w:p w:rsidR="00F01D6E" w:rsidRPr="00CF127A" w:rsidRDefault="00F01D6E" w:rsidP="00CF127A">
      <w:pPr>
        <w:ind w:left="420"/>
      </w:pPr>
      <w:r>
        <w:rPr>
          <w:rFonts w:hint="eastAsia"/>
        </w:rPr>
        <w:t>中文乱码的问题</w:t>
      </w:r>
      <w:r>
        <w:t>,</w:t>
      </w:r>
      <w:r>
        <w:rPr>
          <w:rFonts w:hint="eastAsia"/>
        </w:rPr>
        <w:t>是</w:t>
      </w:r>
      <w:r>
        <w:t>tomcat</w:t>
      </w:r>
      <w:r>
        <w:rPr>
          <w:rFonts w:hint="eastAsia"/>
        </w:rPr>
        <w:t>的默认编码的问题</w:t>
      </w:r>
      <w:r>
        <w:t>,</w:t>
      </w:r>
      <w:r>
        <w:rPr>
          <w:rFonts w:hint="eastAsia"/>
        </w:rPr>
        <w:t>会了如何去修改</w:t>
      </w:r>
      <w:r>
        <w:t>.</w:t>
      </w:r>
      <w:r>
        <w:rPr>
          <w:rFonts w:hint="eastAsia"/>
        </w:rPr>
        <w:t>也懂了文件配置法和注释法的区别和利用</w:t>
      </w:r>
      <w:r>
        <w:t>.</w:t>
      </w:r>
    </w:p>
    <w:sectPr w:rsidR="00F01D6E" w:rsidRPr="00CF127A" w:rsidSect="0049472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D6E" w:rsidRDefault="00F01D6E" w:rsidP="00A15032">
      <w:r>
        <w:separator/>
      </w:r>
    </w:p>
  </w:endnote>
  <w:endnote w:type="continuationSeparator" w:id="0">
    <w:p w:rsidR="00F01D6E" w:rsidRDefault="00F01D6E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D6E" w:rsidRDefault="00F01D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D6E" w:rsidRDefault="00F01D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D6E" w:rsidRDefault="00F01D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D6E" w:rsidRDefault="00F01D6E" w:rsidP="00A15032">
      <w:r>
        <w:separator/>
      </w:r>
    </w:p>
  </w:footnote>
  <w:footnote w:type="continuationSeparator" w:id="0">
    <w:p w:rsidR="00F01D6E" w:rsidRDefault="00F01D6E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D6E" w:rsidRDefault="00F01D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D6E" w:rsidRDefault="00F01D6E" w:rsidP="0033732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D6E" w:rsidRDefault="00F01D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3495"/>
    <w:rsid w:val="000216AB"/>
    <w:rsid w:val="00027961"/>
    <w:rsid w:val="00037589"/>
    <w:rsid w:val="00096907"/>
    <w:rsid w:val="000A70EA"/>
    <w:rsid w:val="000B32A1"/>
    <w:rsid w:val="000D2D56"/>
    <w:rsid w:val="000D4B0D"/>
    <w:rsid w:val="00114E4D"/>
    <w:rsid w:val="0012219B"/>
    <w:rsid w:val="00124609"/>
    <w:rsid w:val="0013608F"/>
    <w:rsid w:val="00137320"/>
    <w:rsid w:val="00145FE9"/>
    <w:rsid w:val="00154C00"/>
    <w:rsid w:val="0018358B"/>
    <w:rsid w:val="00184A13"/>
    <w:rsid w:val="001B50B2"/>
    <w:rsid w:val="001C2CF0"/>
    <w:rsid w:val="001C3495"/>
    <w:rsid w:val="001F2D67"/>
    <w:rsid w:val="001F3B2F"/>
    <w:rsid w:val="00220934"/>
    <w:rsid w:val="00262F76"/>
    <w:rsid w:val="00265FE0"/>
    <w:rsid w:val="002A4129"/>
    <w:rsid w:val="002D2A86"/>
    <w:rsid w:val="002F33DD"/>
    <w:rsid w:val="002F4F35"/>
    <w:rsid w:val="0030168F"/>
    <w:rsid w:val="0030379C"/>
    <w:rsid w:val="0033732D"/>
    <w:rsid w:val="00346F79"/>
    <w:rsid w:val="00347FBE"/>
    <w:rsid w:val="00357755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30AD"/>
    <w:rsid w:val="00576E81"/>
    <w:rsid w:val="0058714A"/>
    <w:rsid w:val="005928A1"/>
    <w:rsid w:val="005D483E"/>
    <w:rsid w:val="005D7CEF"/>
    <w:rsid w:val="005E67F2"/>
    <w:rsid w:val="005F4BDC"/>
    <w:rsid w:val="006003C5"/>
    <w:rsid w:val="006144E0"/>
    <w:rsid w:val="00616C98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964"/>
    <w:rsid w:val="007C2BCB"/>
    <w:rsid w:val="007D4415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B34D0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03C67"/>
    <w:rsid w:val="00B221AF"/>
    <w:rsid w:val="00B22894"/>
    <w:rsid w:val="00B41860"/>
    <w:rsid w:val="00B65B95"/>
    <w:rsid w:val="00B65BFD"/>
    <w:rsid w:val="00B7400C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C0965"/>
    <w:rsid w:val="00DF418E"/>
    <w:rsid w:val="00DF6078"/>
    <w:rsid w:val="00E15B42"/>
    <w:rsid w:val="00E23CA6"/>
    <w:rsid w:val="00E446E5"/>
    <w:rsid w:val="00E53C4A"/>
    <w:rsid w:val="00E54645"/>
    <w:rsid w:val="00E7313B"/>
    <w:rsid w:val="00E84C43"/>
    <w:rsid w:val="00E949AF"/>
    <w:rsid w:val="00EA2620"/>
    <w:rsid w:val="00EA4258"/>
    <w:rsid w:val="00EE1ACB"/>
    <w:rsid w:val="00F01D6E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16C9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EE8"/>
    <w:pPr>
      <w:widowControl w:val="0"/>
      <w:jc w:val="both"/>
    </w:pPr>
    <w:rPr>
      <w:rFonts w:ascii="Times New Roman" w:hAnsi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503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15032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370EE8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99"/>
    <w:qFormat/>
    <w:rsid w:val="006F34E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F34E8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5E67F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11</Pages>
  <Words>241</Words>
  <Characters>1375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Yi-PC</cp:lastModifiedBy>
  <cp:revision>7</cp:revision>
  <dcterms:created xsi:type="dcterms:W3CDTF">2018-09-09T08:13:00Z</dcterms:created>
  <dcterms:modified xsi:type="dcterms:W3CDTF">2019-03-17T17:29:00Z</dcterms:modified>
</cp:coreProperties>
</file>